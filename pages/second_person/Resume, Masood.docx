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0225EEDBF8B44AECBDF362FB7666A40B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109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646"/>
            <w:gridCol w:w="7139"/>
          </w:tblGrid>
          <w:tr w:rsidR="00D21D6D" w:rsidTr="00C124AA">
            <w:trPr>
              <w:trHeight w:val="456"/>
              <w:jc w:val="center"/>
            </w:trPr>
            <w:tc>
              <w:tcPr>
                <w:tcW w:w="2625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C960E9" w:rsidRDefault="00C960E9">
                <w:pPr>
                  <w:pStyle w:val="PersonalName"/>
                  <w:spacing w:line="240" w:lineRule="auto"/>
                </w:pPr>
              </w:p>
            </w:tc>
            <w:tc>
              <w:tcPr>
                <w:tcW w:w="716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C960E9" w:rsidRDefault="000411C5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ED8424EA88B543878FFBAD482A1994E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25B6C">
                      <w:t>MASOOD AHMED RAFAY QURESHI</w:t>
                    </w:r>
                  </w:sdtContent>
                </w:sdt>
              </w:p>
            </w:tc>
          </w:tr>
          <w:tr w:rsidR="00D21D6D" w:rsidTr="00C124AA">
            <w:trPr>
              <w:trHeight w:val="100"/>
              <w:jc w:val="center"/>
            </w:trPr>
            <w:tc>
              <w:tcPr>
                <w:tcW w:w="2625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37736BD95EEF4797B0D5641BD808DEF6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960E9" w:rsidRDefault="00BD061A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25th May’ 1992.</w:t>
                    </w:r>
                  </w:p>
                </w:sdtContent>
              </w:sdt>
            </w:tc>
            <w:tc>
              <w:tcPr>
                <w:tcW w:w="7160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C960E9" w:rsidRPr="002154C8" w:rsidRDefault="00C960E9" w:rsidP="002154C8">
                <w:pPr>
                  <w:spacing w:after="0"/>
                  <w:jc w:val="center"/>
                  <w:rPr>
                    <w:b/>
                    <w:bCs/>
                  </w:rPr>
                </w:pPr>
              </w:p>
            </w:tc>
          </w:tr>
          <w:tr w:rsidR="00D21D6D" w:rsidTr="00C124AA">
            <w:trPr>
              <w:trHeight w:val="180"/>
              <w:jc w:val="center"/>
            </w:trPr>
            <w:tc>
              <w:tcPr>
                <w:tcW w:w="26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960E9" w:rsidRDefault="004A35A9">
                <w:pPr>
                  <w:spacing w:after="0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0746A599" wp14:editId="3C4B8FA9">
                      <wp:extent cx="1351209" cy="1304775"/>
                      <wp:effectExtent l="57150" t="57150" r="135255" b="124460"/>
                      <wp:docPr id="9" name="Picture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ountain_lady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51209" cy="1304775"/>
                              </a:xfrm>
                              <a:prstGeom prst="rect">
                                <a:avLst/>
                              </a:prstGeom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glow>
                                  <a:schemeClr val="accent1">
                                    <a:alpha val="50000"/>
                                  </a:schemeClr>
                                </a:glow>
                                <a:outerShdw blurRad="50800" dist="50800" dir="2700000" algn="tl" rotWithShape="0">
                                  <a:srgbClr val="7D7D7D">
                                    <a:alpha val="65000"/>
                                  </a:srgbClr>
                                </a:outerShdw>
                              </a:effectLst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4F402F" w:rsidRDefault="004F402F" w:rsidP="00325B6C">
                <w:pPr>
                  <w:pStyle w:val="SenderAddress"/>
                  <w:rPr>
                    <w:rFonts w:ascii="Times New Roman" w:hAnsi="Times New Roman"/>
                    <w:b/>
                    <w:bCs/>
                    <w:u w:val="single"/>
                  </w:rPr>
                </w:pPr>
              </w:p>
              <w:p w:rsidR="002154C8" w:rsidRDefault="00325B6C" w:rsidP="00325B6C">
                <w:pPr>
                  <w:pStyle w:val="SenderAddress"/>
                  <w:rPr>
                    <w:rFonts w:ascii="Times New Roman" w:hAnsi="Times New Roman"/>
                    <w:b/>
                    <w:bCs/>
                    <w:u w:val="single"/>
                  </w:rPr>
                </w:pPr>
                <w:r w:rsidRPr="00325B6C">
                  <w:rPr>
                    <w:rFonts w:ascii="Times New Roman" w:hAnsi="Times New Roman"/>
                    <w:b/>
                    <w:bCs/>
                    <w:u w:val="single"/>
                  </w:rPr>
                  <w:t>Address:</w:t>
                </w:r>
                <w:r>
                  <w:t xml:space="preserve"> </w:t>
                </w:r>
                <w:r w:rsidR="00B76B87">
                  <w:rPr>
                    <w:rFonts w:ascii="Times New Roman" w:hAnsi="Times New Roman"/>
                  </w:rPr>
                  <w:t>Karlsrogatan 3, 040:1212 752 38, Uppsala, Sweden.</w:t>
                </w:r>
                <w:r w:rsidR="004A35A9" w:rsidRPr="002154C8">
                  <w:rPr>
                    <w:rFonts w:ascii="Times New Roman" w:hAnsi="Times New Roman"/>
                  </w:rPr>
                  <w:br/>
                </w:r>
              </w:p>
              <w:p w:rsidR="002154C8" w:rsidRDefault="002154C8" w:rsidP="00C260F4">
                <w:pPr>
                  <w:pStyle w:val="SenderAddress"/>
                  <w:rPr>
                    <w:rFonts w:ascii="Times New Roman" w:hAnsi="Times New Roman"/>
                  </w:rPr>
                </w:pPr>
                <w:r w:rsidRPr="002154C8">
                  <w:rPr>
                    <w:rFonts w:ascii="Times New Roman" w:hAnsi="Times New Roman"/>
                    <w:b/>
                    <w:bCs/>
                    <w:u w:val="single"/>
                  </w:rPr>
                  <w:t>Mobile: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="00C260F4">
                  <w:rPr>
                    <w:rFonts w:ascii="Times New Roman" w:hAnsi="Times New Roman"/>
                  </w:rPr>
                  <w:t>+</w:t>
                </w:r>
                <w:r w:rsidR="004F2B2B">
                  <w:rPr>
                    <w:rFonts w:ascii="Times New Roman" w:hAnsi="Times New Roman"/>
                  </w:rPr>
                  <w:t>46 72 9237890</w:t>
                </w:r>
                <w:r w:rsidR="004A35A9" w:rsidRPr="002154C8">
                  <w:rPr>
                    <w:rFonts w:ascii="Times New Roman" w:hAnsi="Times New Roman"/>
                  </w:rPr>
                  <w:br/>
                </w:r>
              </w:p>
              <w:p w:rsidR="00C960E9" w:rsidRDefault="002154C8" w:rsidP="00325B6C">
                <w:pPr>
                  <w:pStyle w:val="SenderAddress"/>
                  <w:rPr>
                    <w:rFonts w:ascii="Times New Roman" w:hAnsi="Times New Roman"/>
                  </w:rPr>
                </w:pPr>
                <w:r w:rsidRPr="002154C8">
                  <w:rPr>
                    <w:rFonts w:ascii="Times New Roman" w:hAnsi="Times New Roman"/>
                    <w:b/>
                    <w:bCs/>
                    <w:u w:val="single"/>
                  </w:rPr>
                  <w:t>Email-id: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hyperlink r:id="rId11" w:history="1">
                  <w:r w:rsidR="00112A38" w:rsidRPr="00B04ADB">
                    <w:rPr>
                      <w:rStyle w:val="Hyperlink"/>
                      <w:rFonts w:ascii="Times New Roman" w:hAnsi="Times New Roman"/>
                    </w:rPr>
                    <w:t>rafayqureshi2010@gmail.com</w:t>
                  </w:r>
                </w:hyperlink>
                <w:r w:rsidR="00112A38">
                  <w:rPr>
                    <w:rFonts w:ascii="Times New Roman" w:hAnsi="Times New Roman"/>
                  </w:rPr>
                  <w:t xml:space="preserve">, </w:t>
                </w:r>
                <w:hyperlink r:id="rId12" w:history="1">
                  <w:r w:rsidR="00112A38" w:rsidRPr="00D21D6D">
                    <w:rPr>
                      <w:rStyle w:val="Hyperlink"/>
                      <w:rFonts w:ascii="Times New Roman" w:hAnsi="Times New Roman"/>
                    </w:rPr>
                    <w:t>Masoodahmed</w:t>
                  </w:r>
                  <w:r w:rsidR="00112A38" w:rsidRPr="00B04ADB">
                    <w:rPr>
                      <w:rStyle w:val="Hyperlink"/>
                      <w:rFonts w:ascii="Times New Roman" w:hAnsi="Times New Roman"/>
                    </w:rPr>
                    <w:t>.Rafay.6789@student.uu.se</w:t>
                  </w:r>
                </w:hyperlink>
              </w:p>
              <w:p w:rsidR="00112A38" w:rsidRDefault="00112A38" w:rsidP="00325B6C">
                <w:pPr>
                  <w:pStyle w:val="SenderAddress"/>
                </w:pPr>
              </w:p>
              <w:p w:rsidR="00C960E9" w:rsidRDefault="00C960E9" w:rsidP="00325B6C">
                <w:pPr>
                  <w:pStyle w:val="SenderAddress"/>
                </w:pPr>
              </w:p>
            </w:tc>
          </w:tr>
          <w:tr w:rsidR="00C124AA" w:rsidTr="00C124AA">
            <w:trPr>
              <w:trHeight w:val="180"/>
              <w:jc w:val="center"/>
            </w:trPr>
            <w:tc>
              <w:tcPr>
                <w:tcW w:w="262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124AA" w:rsidRDefault="00C124AA" w:rsidP="00C260F4">
                <w:pPr>
                  <w:spacing w:after="0"/>
                  <w:rPr>
                    <w:noProof/>
                    <w:lang w:eastAsia="en-US"/>
                  </w:rPr>
                </w:pPr>
              </w:p>
            </w:tc>
            <w:tc>
              <w:tcPr>
                <w:tcW w:w="71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C124AA" w:rsidRPr="00325B6C" w:rsidRDefault="00C124AA" w:rsidP="00325B6C">
                <w:pPr>
                  <w:pStyle w:val="SenderAddress"/>
                  <w:rPr>
                    <w:rFonts w:ascii="Times New Roman" w:hAnsi="Times New Roman"/>
                    <w:b/>
                    <w:bCs/>
                    <w:u w:val="single"/>
                  </w:rPr>
                </w:pPr>
              </w:p>
            </w:tc>
          </w:tr>
        </w:tbl>
        <w:p w:rsidR="00C960E9" w:rsidRDefault="000411C5"/>
      </w:sdtContent>
    </w:sdt>
    <w:p w:rsidR="00672212" w:rsidRDefault="00672212">
      <w:pPr>
        <w:spacing w:after="0" w:line="240" w:lineRule="auto"/>
        <w:rPr>
          <w:b/>
          <w:bCs/>
          <w:color w:val="FFFFFF" w:themeColor="background1"/>
          <w:szCs w:val="23"/>
        </w:rPr>
        <w:sectPr w:rsidR="00672212" w:rsidSect="002A283C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W w:w="5000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178"/>
        <w:gridCol w:w="8285"/>
        <w:gridCol w:w="120"/>
      </w:tblGrid>
      <w:tr w:rsidR="00C960E9" w:rsidTr="006214D7">
        <w:trPr>
          <w:trHeight w:val="413"/>
          <w:jc w:val="center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960E9" w:rsidRDefault="00C960E9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C960E9" w:rsidRDefault="004A35A9">
            <w:pPr>
              <w:pStyle w:val="Section"/>
              <w:spacing w:after="0"/>
            </w:pPr>
            <w:r>
              <w:t>Objectives</w:t>
            </w:r>
          </w:p>
          <w:p w:rsidR="008D1BD4" w:rsidRPr="00C61CFC" w:rsidRDefault="00C61CFC" w:rsidP="00C61CFC">
            <w:pPr>
              <w:rPr>
                <w:rFonts w:ascii="Arial" w:hAnsi="Arial" w:cs="Arial"/>
                <w:szCs w:val="23"/>
              </w:rPr>
            </w:pPr>
            <w:r w:rsidRPr="00C61CFC">
              <w:rPr>
                <w:szCs w:val="23"/>
              </w:rPr>
              <w:t xml:space="preserve">A highly organized and friendly professional, able to establish long-term, positive and fun relationships with clients, co-workers and outside resources. </w:t>
            </w:r>
            <w:r w:rsidRPr="00C61CFC">
              <w:rPr>
                <w:rFonts w:ascii="Arial" w:hAnsi="Arial" w:cs="Arial"/>
                <w:szCs w:val="23"/>
              </w:rPr>
              <w:t xml:space="preserve"> </w:t>
            </w:r>
            <w:r w:rsidRPr="00C61CFC">
              <w:rPr>
                <w:rFonts w:asciiTheme="majorHAnsi" w:hAnsiTheme="majorHAnsi" w:cs="Arial"/>
                <w:szCs w:val="23"/>
              </w:rPr>
              <w:t xml:space="preserve">A dynamic team leader; able to bring energy, enthusiasm, and motivate team members to achieve potential and to meet objectives. Looking </w:t>
            </w:r>
            <w:r w:rsidRPr="00C61CFC">
              <w:rPr>
                <w:rFonts w:asciiTheme="majorHAnsi" w:hAnsiTheme="majorHAnsi"/>
                <w:szCs w:val="23"/>
              </w:rPr>
              <w:t>t</w:t>
            </w:r>
            <w:r w:rsidR="00557BB3" w:rsidRPr="00C61CFC">
              <w:rPr>
                <w:rFonts w:asciiTheme="majorHAnsi" w:hAnsiTheme="majorHAnsi"/>
                <w:szCs w:val="23"/>
              </w:rPr>
              <w:t xml:space="preserve">o enhance my professional skills in a dynamic and stable workplace, to build a long-term career in </w:t>
            </w:r>
            <w:r w:rsidR="00B51208" w:rsidRPr="00C61CFC">
              <w:rPr>
                <w:rFonts w:asciiTheme="majorHAnsi" w:hAnsiTheme="majorHAnsi"/>
                <w:szCs w:val="23"/>
              </w:rPr>
              <w:t>the Information</w:t>
            </w:r>
            <w:r w:rsidR="00557BB3" w:rsidRPr="00C61CFC">
              <w:rPr>
                <w:rFonts w:asciiTheme="majorHAnsi" w:hAnsiTheme="majorHAnsi"/>
                <w:szCs w:val="23"/>
              </w:rPr>
              <w:t xml:space="preserve"> </w:t>
            </w:r>
            <w:r w:rsidR="00B51208" w:rsidRPr="00C61CFC">
              <w:rPr>
                <w:rFonts w:asciiTheme="majorHAnsi" w:hAnsiTheme="majorHAnsi"/>
                <w:szCs w:val="23"/>
              </w:rPr>
              <w:t xml:space="preserve">Technology sector </w:t>
            </w:r>
            <w:r w:rsidR="00557BB3" w:rsidRPr="00C61CFC">
              <w:rPr>
                <w:rFonts w:asciiTheme="majorHAnsi" w:hAnsiTheme="majorHAnsi"/>
                <w:szCs w:val="23"/>
              </w:rPr>
              <w:t>with opportunities for career growth and to keep up with the cutting edge of technologies.</w:t>
            </w:r>
          </w:p>
          <w:p w:rsidR="00C61CFC" w:rsidRDefault="00C61CFC" w:rsidP="00C61CFC">
            <w:pPr>
              <w:pStyle w:val="Section"/>
              <w:spacing w:after="0"/>
            </w:pPr>
            <w:r>
              <w:t>Education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61CFC" w:rsidRDefault="00C61CFC" w:rsidP="00C61CFC">
            <w:pPr>
              <w:pStyle w:val="Subsection"/>
              <w:spacing w:after="0" w:line="240" w:lineRule="auto"/>
            </w:pPr>
            <w:r>
              <w:t>Uppsala University, Sweden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28</w:t>
            </w:r>
            <w:r w:rsidRPr="004F402F">
              <w:rPr>
                <w:vertAlign w:val="superscript"/>
              </w:rPr>
              <w:t>th</w:t>
            </w:r>
            <w:r>
              <w:t xml:space="preserve"> Aug 2017 ~ Ongoing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Masters in Embedded Systems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61CFC" w:rsidRDefault="00C61CFC" w:rsidP="00C61CFC">
            <w:pPr>
              <w:pStyle w:val="Subsection"/>
              <w:spacing w:after="0" w:line="240" w:lineRule="auto"/>
            </w:pPr>
            <w:r>
              <w:t>PAF-KIET, Pakistan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12</w:t>
            </w:r>
            <w:r w:rsidRPr="004F402F">
              <w:rPr>
                <w:vertAlign w:val="superscript"/>
              </w:rPr>
              <w:t>th</w:t>
            </w:r>
            <w:r>
              <w:t xml:space="preserve"> Jan 2012 ~ 27</w:t>
            </w:r>
            <w:r w:rsidRPr="004F402F">
              <w:rPr>
                <w:vertAlign w:val="superscript"/>
              </w:rPr>
              <w:t>th</w:t>
            </w:r>
            <w:r>
              <w:t xml:space="preserve"> Dec 2016</w:t>
            </w:r>
          </w:p>
          <w:p w:rsidR="002A283C" w:rsidRDefault="00C61CF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B.E (Mechatronics)</w:t>
            </w:r>
          </w:p>
          <w:p w:rsidR="00BB1C5F" w:rsidRDefault="00C43418" w:rsidP="00C61CFC">
            <w:pPr>
              <w:pStyle w:val="Section"/>
              <w:spacing w:after="0"/>
            </w:pPr>
            <w:r>
              <w:t>Professional experience</w:t>
            </w:r>
          </w:p>
          <w:p w:rsidR="00C124AA" w:rsidRDefault="00C124AA" w:rsidP="00BB1C5F">
            <w:pPr>
              <w:pStyle w:val="Subsection"/>
              <w:spacing w:after="0" w:line="240" w:lineRule="auto"/>
            </w:pPr>
          </w:p>
          <w:sdt>
            <w:sdtPr>
              <w:id w:val="-796993690"/>
              <w:placeholder>
                <w:docPart w:val="A1092851979343A3A708111548C694A1"/>
              </w:placeholder>
            </w:sdtPr>
            <w:sdtEndPr/>
            <w:sdtContent>
              <w:p w:rsidR="00C43418" w:rsidRPr="00E05A78" w:rsidRDefault="00BB1C5F" w:rsidP="00BB1C5F">
                <w:pPr>
                  <w:pStyle w:val="Subsection"/>
                  <w:spacing w:after="0" w:line="240" w:lineRule="auto"/>
                </w:pPr>
                <w:r>
                  <w:t>MITCO</w:t>
                </w:r>
                <w:r w:rsidR="00C43418">
                  <w:t xml:space="preserve">                         </w:t>
                </w:r>
                <w:r>
                  <w:t xml:space="preserve">                        </w:t>
                </w:r>
                <w:r w:rsidR="00C43418">
                  <w:t xml:space="preserve"> </w:t>
                </w:r>
                <w:r w:rsidR="00E05A78">
                  <w:t xml:space="preserve">     </w:t>
                </w:r>
                <w:r w:rsidR="00C43418">
                  <w:t xml:space="preserve"> </w:t>
                </w:r>
                <w:r w:rsidR="00C124AA">
                  <w:rPr>
                    <w:rFonts w:asciiTheme="majorHAnsi" w:hAnsiTheme="majorHAnsi"/>
                    <w:noProof/>
                    <w:szCs w:val="24"/>
                    <w:lang w:eastAsia="en-US"/>
                  </w:rPr>
                  <w:drawing>
                    <wp:anchor distT="0" distB="0" distL="114300" distR="114300" simplePos="0" relativeHeight="251663360" behindDoc="1" locked="0" layoutInCell="1" allowOverlap="1" wp14:anchorId="1AF6C56B">
                      <wp:simplePos x="0" y="0"/>
                      <wp:positionH relativeFrom="column">
                        <wp:posOffset>3868420</wp:posOffset>
                      </wp:positionH>
                      <wp:positionV relativeFrom="paragraph">
                        <wp:posOffset>0</wp:posOffset>
                      </wp:positionV>
                      <wp:extent cx="773430" cy="391795"/>
                      <wp:effectExtent l="0" t="0" r="7620" b="8255"/>
                      <wp:wrapNone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mitco.jpg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3430" cy="3917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sdtContent>
          </w:sdt>
          <w:p w:rsidR="00E05A78" w:rsidRDefault="00257395" w:rsidP="00257395">
            <w:pPr>
              <w:spacing w:after="0" w:line="240" w:lineRule="auto"/>
            </w:pPr>
            <w:r>
              <w:t>December’ 2016</w:t>
            </w:r>
            <w:r w:rsidR="00BB1C5F">
              <w:t xml:space="preserve"> – </w:t>
            </w:r>
            <w:r w:rsidR="00B51208">
              <w:t>July’ 2017</w:t>
            </w:r>
          </w:p>
          <w:p w:rsidR="00E05A78" w:rsidRDefault="00E05A78" w:rsidP="00C30BC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 xml:space="preserve">Job Title: </w:t>
            </w:r>
            <w:r w:rsidR="00C30BC3">
              <w:t xml:space="preserve">Software </w:t>
            </w:r>
            <w:r w:rsidR="00B51208">
              <w:t>Programmer</w:t>
            </w:r>
          </w:p>
          <w:p w:rsidR="0085250C" w:rsidRPr="0085250C" w:rsidRDefault="0085250C" w:rsidP="0050149E">
            <w:pPr>
              <w:pStyle w:val="ListParagraph"/>
              <w:numPr>
                <w:ilvl w:val="0"/>
                <w:numId w:val="33"/>
              </w:numPr>
            </w:pPr>
            <w:r w:rsidRPr="0085250C">
              <w:t>Develop and implement new software programs</w:t>
            </w:r>
          </w:p>
          <w:p w:rsidR="0085250C" w:rsidRPr="0050149E" w:rsidRDefault="0085250C" w:rsidP="0050149E">
            <w:pPr>
              <w:pStyle w:val="ListParagraph"/>
              <w:numPr>
                <w:ilvl w:val="0"/>
                <w:numId w:val="33"/>
              </w:numPr>
              <w:rPr>
                <w:rFonts w:eastAsia="Times New Roman" w:cs="Helvetica"/>
                <w:kern w:val="0"/>
                <w:lang w:val="x-none" w:eastAsia="x-none"/>
                <w14:ligatures w14:val="none"/>
              </w:rPr>
            </w:pPr>
            <w:r w:rsidRPr="0050149E">
              <w:rPr>
                <w:rFonts w:eastAsia="Times New Roman" w:cs="Helvetica"/>
                <w:kern w:val="0"/>
                <w:lang w:val="x-none" w:eastAsia="x-none"/>
                <w14:ligatures w14:val="none"/>
              </w:rPr>
              <w:t>Maintain and improve the performance of existing software</w:t>
            </w:r>
          </w:p>
          <w:p w:rsidR="00C61CFC" w:rsidRPr="00C61CFC" w:rsidRDefault="0085250C" w:rsidP="00C61CFC">
            <w:pPr>
              <w:pStyle w:val="ListParagraph"/>
              <w:numPr>
                <w:ilvl w:val="0"/>
                <w:numId w:val="33"/>
              </w:numPr>
              <w:rPr>
                <w:rFonts w:eastAsia="Times New Roman" w:cs="Helvetica"/>
                <w:kern w:val="0"/>
                <w:lang w:val="x-none" w:eastAsia="x-none"/>
                <w14:ligatures w14:val="none"/>
              </w:rPr>
            </w:pPr>
            <w:r w:rsidRPr="0050149E">
              <w:rPr>
                <w:rFonts w:eastAsia="Times New Roman" w:cs="Helvetica"/>
                <w:kern w:val="0"/>
                <w:lang w:val="x-none" w:eastAsia="x-none"/>
                <w14:ligatures w14:val="none"/>
              </w:rPr>
              <w:t>Clearly and regularly communicate with management and technical support colleague</w:t>
            </w:r>
            <w:r w:rsidRPr="0050149E">
              <w:rPr>
                <w:rFonts w:eastAsia="Times New Roman" w:cs="Helvetica"/>
                <w:kern w:val="0"/>
                <w:lang w:eastAsia="x-none"/>
                <w14:ligatures w14:val="none"/>
              </w:rPr>
              <w:t>s</w:t>
            </w:r>
          </w:p>
          <w:p w:rsidR="00C61CFC" w:rsidRPr="002A283C" w:rsidRDefault="0085250C" w:rsidP="002A283C">
            <w:pPr>
              <w:pStyle w:val="ListParagraph"/>
              <w:numPr>
                <w:ilvl w:val="0"/>
                <w:numId w:val="33"/>
              </w:numPr>
              <w:rPr>
                <w:rFonts w:eastAsia="Times New Roman" w:cs="Helvetica"/>
                <w:kern w:val="0"/>
                <w:lang w:val="x-none" w:eastAsia="x-none"/>
                <w14:ligatures w14:val="none"/>
              </w:rPr>
            </w:pPr>
            <w:r w:rsidRPr="00C61CFC">
              <w:rPr>
                <w:rFonts w:eastAsia="Times New Roman" w:cs="Helvetica"/>
                <w:kern w:val="0"/>
                <w:lang w:val="x-none" w:eastAsia="x-none"/>
                <w14:ligatures w14:val="none"/>
              </w:rPr>
              <w:t>Design and update software database</w:t>
            </w:r>
          </w:p>
          <w:sdt>
            <w:sdtPr>
              <w:id w:val="512266264"/>
              <w:placeholder>
                <w:docPart w:val="31E538D3457B46C7875BEE03CC9BBE46"/>
              </w:placeholder>
            </w:sdtPr>
            <w:sdtEndPr/>
            <w:sdtContent>
              <w:p w:rsidR="00C61CFC" w:rsidRPr="00E05A78" w:rsidRDefault="00C61CFC" w:rsidP="00C61CFC">
                <w:pPr>
                  <w:pStyle w:val="Subsection"/>
                  <w:spacing w:after="0" w:line="240" w:lineRule="auto"/>
                </w:pPr>
                <w:r>
                  <w:t xml:space="preserve">THERMOPLAS PVT. LTD                                </w:t>
                </w:r>
                <w:r>
                  <w:rPr>
                    <w:noProof/>
                    <w:lang w:eastAsia="en-US"/>
                  </w:rPr>
                  <w:drawing>
                    <wp:inline distT="0" distB="0" distL="0" distR="0" wp14:anchorId="595A3FFE" wp14:editId="7655EC21">
                      <wp:extent cx="1166400" cy="277200"/>
                      <wp:effectExtent l="0" t="0" r="0" b="889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th_1378EC04.jpg"/>
                              <pic:cNvPicPr/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6400" cy="277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C61CFC" w:rsidRDefault="00C61CFC" w:rsidP="00C61CFC">
            <w:pPr>
              <w:spacing w:after="0" w:line="240" w:lineRule="auto"/>
            </w:pPr>
            <w:r>
              <w:t>January’ 2016 – November’ 2016</w:t>
            </w:r>
          </w:p>
          <w:p w:rsidR="00C61CFC" w:rsidRDefault="00C61CFC" w:rsidP="00C61CF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Job Title: Maintenance Engineer</w:t>
            </w:r>
          </w:p>
          <w:p w:rsidR="00C61CFC" w:rsidRPr="00862348" w:rsidRDefault="00C61CFC" w:rsidP="00C61CFC">
            <w:pPr>
              <w:pStyle w:val="ListParagraph"/>
              <w:numPr>
                <w:ilvl w:val="0"/>
                <w:numId w:val="32"/>
              </w:numPr>
            </w:pPr>
            <w:r>
              <w:t>P</w:t>
            </w:r>
            <w:r w:rsidRPr="00862348">
              <w:t>lanning and undertaking scheduled maintenance</w:t>
            </w:r>
          </w:p>
          <w:p w:rsidR="00C61CFC" w:rsidRPr="00862348" w:rsidRDefault="00C61CFC" w:rsidP="00C61CFC">
            <w:pPr>
              <w:pStyle w:val="ListParagraph"/>
              <w:numPr>
                <w:ilvl w:val="0"/>
                <w:numId w:val="32"/>
              </w:numPr>
            </w:pPr>
            <w:r>
              <w:t>R</w:t>
            </w:r>
            <w:r w:rsidRPr="00862348">
              <w:t>esponding to breakdowns</w:t>
            </w:r>
          </w:p>
          <w:p w:rsidR="00C61CFC" w:rsidRPr="00862348" w:rsidRDefault="00C61CFC" w:rsidP="00C61CFC">
            <w:pPr>
              <w:pStyle w:val="ListParagraph"/>
              <w:numPr>
                <w:ilvl w:val="0"/>
                <w:numId w:val="32"/>
              </w:numPr>
            </w:pPr>
            <w:r>
              <w:t>D</w:t>
            </w:r>
            <w:r w:rsidRPr="00862348">
              <w:t>iagnosing faults</w:t>
            </w:r>
          </w:p>
          <w:p w:rsidR="00C61CFC" w:rsidRDefault="00C61CFC" w:rsidP="00C61CFC">
            <w:pPr>
              <w:pStyle w:val="ListParagraph"/>
              <w:numPr>
                <w:ilvl w:val="0"/>
                <w:numId w:val="32"/>
              </w:numPr>
            </w:pPr>
            <w:r>
              <w:t>R</w:t>
            </w:r>
            <w:r w:rsidRPr="00862348">
              <w:t>epairing equipment</w:t>
            </w:r>
          </w:p>
          <w:p w:rsidR="00053BBC" w:rsidRDefault="00C61CFC" w:rsidP="00053BBC">
            <w:pPr>
              <w:pStyle w:val="ListParagraph"/>
              <w:numPr>
                <w:ilvl w:val="0"/>
                <w:numId w:val="32"/>
              </w:numPr>
            </w:pPr>
            <w:r>
              <w:t>S</w:t>
            </w:r>
            <w:r w:rsidRPr="00862348">
              <w:t>upervising technical staff</w:t>
            </w:r>
          </w:p>
          <w:p w:rsidR="00053BBC" w:rsidRDefault="00053BBC" w:rsidP="00053BBC">
            <w:pPr>
              <w:pStyle w:val="Section"/>
            </w:pPr>
            <w:r>
              <w:t>INTERNSHIPS</w:t>
            </w:r>
          </w:p>
          <w:p w:rsidR="00053BB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053BBC" w:rsidRDefault="00053BBC" w:rsidP="00053BBC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sdt>
              <w:sdtPr>
                <w:id w:val="-718818638"/>
                <w:placeholder>
                  <w:docPart w:val="63868C361D4B4CEC9EE45C24AC8D1DA6"/>
                </w:placeholder>
              </w:sdtPr>
              <w:sdtContent>
                <w:r>
                  <w:t xml:space="preserve">STAR ENGINEERING SOLUTIONS                     </w:t>
                </w:r>
                <w:r>
                  <w:rPr>
                    <w:noProof/>
                    <w:lang w:eastAsia="en-US"/>
                  </w:rPr>
                  <w:drawing>
                    <wp:anchor distT="0" distB="0" distL="114300" distR="114300" simplePos="0" relativeHeight="251667456" behindDoc="1" locked="0" layoutInCell="1" allowOverlap="1" wp14:anchorId="2DB55A92" wp14:editId="2160525B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2540</wp:posOffset>
                      </wp:positionV>
                      <wp:extent cx="793750" cy="342900"/>
                      <wp:effectExtent l="0" t="0" r="6350" b="0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.png"/>
                              <pic:cNvPicPr/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375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sdtContent>
            </w:sdt>
          </w:p>
          <w:p w:rsidR="00053BBC" w:rsidRDefault="00053BBC" w:rsidP="00053BBC">
            <w:pPr>
              <w:spacing w:after="0" w:line="240" w:lineRule="auto"/>
            </w:pPr>
            <w:r>
              <w:t>May’ 2015 – Aug’ 2015</w:t>
            </w:r>
          </w:p>
          <w:p w:rsidR="00053BB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(Designing &amp; Implementation of Transformer-less</w:t>
            </w:r>
          </w:p>
          <w:p w:rsidR="00053BB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Solar Power Inverter with Buck-Boost Regulator)</w:t>
            </w:r>
          </w:p>
          <w:p w:rsidR="00053BB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053BBC" w:rsidRDefault="00053BBC" w:rsidP="00053BBC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sdt>
              <w:sdtPr>
                <w:id w:val="1399558191"/>
                <w:placeholder>
                  <w:docPart w:val="84AF2F4AB9B347B6BD7C08ACFDBD562F"/>
                </w:placeholder>
              </w:sdtPr>
              <w:sdtContent>
                <w:r>
                  <w:t xml:space="preserve">MITCO                                                        </w:t>
                </w:r>
                <w:r>
                  <w:rPr>
                    <w:rFonts w:asciiTheme="majorHAnsi" w:hAnsiTheme="majorHAnsi"/>
                    <w:noProof/>
                    <w:szCs w:val="24"/>
                    <w:lang w:eastAsia="en-US"/>
                  </w:rPr>
                  <w:drawing>
                    <wp:anchor distT="0" distB="0" distL="114300" distR="114300" simplePos="0" relativeHeight="251665408" behindDoc="1" locked="0" layoutInCell="1" allowOverlap="1" wp14:anchorId="07443332" wp14:editId="5E6CB93D">
                      <wp:simplePos x="0" y="0"/>
                      <wp:positionH relativeFrom="column">
                        <wp:posOffset>3868420</wp:posOffset>
                      </wp:positionH>
                      <wp:positionV relativeFrom="paragraph">
                        <wp:posOffset>3175</wp:posOffset>
                      </wp:positionV>
                      <wp:extent cx="781050" cy="395605"/>
                      <wp:effectExtent l="0" t="0" r="0" b="4445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mitco.jpg"/>
                              <pic:cNvPicPr/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050" cy="395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sdtContent>
            </w:sdt>
          </w:p>
          <w:p w:rsidR="00053BBC" w:rsidRDefault="00053BBC" w:rsidP="00053BBC">
            <w:pPr>
              <w:spacing w:after="0" w:line="240" w:lineRule="auto"/>
            </w:pPr>
            <w:r>
              <w:t>July’ 2014 – Aug’ 2014</w:t>
            </w:r>
          </w:p>
          <w:p w:rsidR="00053BB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(Web-Designing)</w:t>
            </w:r>
          </w:p>
          <w:p w:rsidR="00053BBC" w:rsidRPr="002A283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1" locked="0" layoutInCell="1" allowOverlap="1" wp14:anchorId="0C0B3C38" wp14:editId="2611E8C4">
                  <wp:simplePos x="0" y="0"/>
                  <wp:positionH relativeFrom="page">
                    <wp:posOffset>3989070</wp:posOffset>
                  </wp:positionH>
                  <wp:positionV relativeFrom="paragraph">
                    <wp:posOffset>169545</wp:posOffset>
                  </wp:positionV>
                  <wp:extent cx="704850" cy="399415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_1378EC0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53BBC" w:rsidRDefault="00053BBC" w:rsidP="00053BBC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sdt>
              <w:sdtPr>
                <w:id w:val="326177524"/>
                <w:placeholder>
                  <w:docPart w:val="67EC21F0816A429AACC992773830F14D"/>
                </w:placeholder>
              </w:sdtPr>
              <w:sdtContent>
                <w:r>
                  <w:t xml:space="preserve">Precision Engineering Complex                      </w:t>
                </w:r>
              </w:sdtContent>
            </w:sdt>
          </w:p>
          <w:p w:rsidR="00053BBC" w:rsidRDefault="00053BBC" w:rsidP="00053BBC">
            <w:pPr>
              <w:spacing w:after="0" w:line="240" w:lineRule="auto"/>
            </w:pPr>
            <w:r>
              <w:t>May’ 2014 – June’ 2014</w:t>
            </w:r>
          </w:p>
          <w:p w:rsidR="00053BBC" w:rsidRPr="002A283C" w:rsidRDefault="00053BBC" w:rsidP="00053BBC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(Maintenance of Rainfall Sander Robot)</w:t>
            </w:r>
          </w:p>
          <w:tbl>
            <w:tblPr>
              <w:tblW w:w="7506" w:type="dxa"/>
              <w:tblLook w:val="04A0" w:firstRow="1" w:lastRow="0" w:firstColumn="1" w:lastColumn="0" w:noHBand="0" w:noVBand="1"/>
            </w:tblPr>
            <w:tblGrid>
              <w:gridCol w:w="1712"/>
              <w:gridCol w:w="5794"/>
            </w:tblGrid>
            <w:tr w:rsidR="00FF4A54" w:rsidTr="006214D7">
              <w:trPr>
                <w:trHeight w:val="281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5E7803" w:rsidRDefault="005E7803" w:rsidP="002A283C">
                  <w:pPr>
                    <w:pStyle w:val="Section"/>
                    <w:spacing w:after="0"/>
                    <w:rPr>
                      <w:rFonts w:ascii="Arial" w:eastAsia="Times New Roman" w:hAnsi="Arial" w:cs="Arial"/>
                      <w:color w:val="999999"/>
                      <w:sz w:val="18"/>
                      <w:szCs w:val="18"/>
                    </w:rPr>
                  </w:pPr>
                  <w:r>
                    <w:t>Projects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053BBC" w:rsidRPr="00397AF6" w:rsidRDefault="00053BBC" w:rsidP="005E7803">
                  <w:pPr>
                    <w:rPr>
                      <w:rFonts w:ascii="Arial" w:eastAsia="Times New Roman" w:hAnsi="Arial" w:cs="Arial"/>
                      <w:i/>
                      <w:iCs/>
                      <w:sz w:val="10"/>
                      <w:szCs w:val="10"/>
                    </w:rPr>
                  </w:pPr>
                </w:p>
              </w:tc>
            </w:tr>
            <w:tr w:rsidR="00CF3972" w:rsidTr="006214D7">
              <w:trPr>
                <w:trHeight w:val="80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</w:tcPr>
                <w:p w:rsidR="00CF3972" w:rsidRPr="00CF3972" w:rsidRDefault="00CF3972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Aug 2014 -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Dec 2015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F3972" w:rsidRPr="00CF3972" w:rsidRDefault="00CF3972" w:rsidP="00AC6AD9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High Voltage Transformer-less Solar Power Inverter with Buck Boost Regulator </w:t>
                  </w:r>
                </w:p>
                <w:p w:rsidR="00CF3972" w:rsidRPr="00CF3972" w:rsidRDefault="00CF3972" w:rsidP="005E7803">
                  <w:pPr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Tr="006214D7">
              <w:trPr>
                <w:trHeight w:val="80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</w:tcPr>
                <w:p w:rsidR="00CF3972" w:rsidRPr="00CF3972" w:rsidRDefault="00CF3972" w:rsidP="00CF3972">
                  <w:pPr>
                    <w:spacing w:before="100" w:beforeAutospacing="1" w:after="0"/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Jan 2014 -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May 2014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CF3972" w:rsidRPr="00CF3972" w:rsidRDefault="00CF3972" w:rsidP="00CF3972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Analog to Digital Converter </w:t>
                  </w:r>
                </w:p>
                <w:p w:rsidR="00CF3972" w:rsidRPr="00CF3972" w:rsidRDefault="00CF3972" w:rsidP="00CF3972">
                  <w:pPr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RPr="00CF3972" w:rsidTr="006214D7">
              <w:trPr>
                <w:trHeight w:val="615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CF3972" w:rsidRPr="00CF3972" w:rsidRDefault="00CF3972" w:rsidP="00CF3972">
                  <w:pPr>
                    <w:spacing w:before="100" w:beforeAutospacing="1" w:after="100" w:afterAutospacing="1"/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Aug 2013 -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Dec 2013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F3972" w:rsidRDefault="00CF3972" w:rsidP="00CF3972">
                  <w:pPr>
                    <w:pStyle w:val="Heading4"/>
                    <w:spacing w:before="0"/>
                    <w:rPr>
                      <w:rFonts w:eastAsia="Times New Roman"/>
                      <w:sz w:val="23"/>
                      <w:szCs w:val="23"/>
                    </w:rPr>
                  </w:pPr>
                </w:p>
                <w:p w:rsidR="00CF3972" w:rsidRPr="00CF3972" w:rsidRDefault="00CF3972" w:rsidP="00CF3972">
                  <w:pPr>
                    <w:pStyle w:val="Heading4"/>
                    <w:spacing w:before="0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Position Controlling of DC Motor </w:t>
                  </w:r>
                </w:p>
                <w:p w:rsidR="00CF3972" w:rsidRPr="00CF3972" w:rsidRDefault="00CF3972" w:rsidP="00CF3972">
                  <w:pPr>
                    <w:spacing w:after="0"/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RPr="00CF3972" w:rsidTr="006214D7">
              <w:trPr>
                <w:trHeight w:val="357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053BBC" w:rsidRDefault="00053BBC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</w:p>
                <w:p w:rsidR="00CF3972" w:rsidRPr="00CF3972" w:rsidRDefault="00CF3972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lastRenderedPageBreak/>
                    <w:t xml:space="preserve">Jan 2013 -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May 2013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53BBC" w:rsidRDefault="00053BBC" w:rsidP="00CF3972">
                  <w:pPr>
                    <w:pStyle w:val="Heading4"/>
                    <w:rPr>
                      <w:rFonts w:eastAsia="Times New Roman"/>
                      <w:sz w:val="23"/>
                      <w:szCs w:val="23"/>
                    </w:rPr>
                  </w:pPr>
                </w:p>
                <w:p w:rsidR="00CF3972" w:rsidRPr="00CF3972" w:rsidRDefault="00CF3972" w:rsidP="00CF3972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lastRenderedPageBreak/>
                    <w:t xml:space="preserve">T.V Remote Control Jammer </w:t>
                  </w:r>
                </w:p>
                <w:p w:rsidR="00CF3972" w:rsidRPr="00CF3972" w:rsidRDefault="00CF3972" w:rsidP="00CF3972">
                  <w:pPr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RPr="00CF3972" w:rsidTr="006214D7">
              <w:trPr>
                <w:trHeight w:val="699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CF3972" w:rsidRPr="00CF3972" w:rsidRDefault="00CF3972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lastRenderedPageBreak/>
                    <w:t xml:space="preserve">Jan 2013 -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May 2013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F3972" w:rsidRPr="00CF3972" w:rsidRDefault="00CF3972" w:rsidP="00CF3972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Tachometer </w:t>
                  </w:r>
                </w:p>
                <w:p w:rsidR="00CF3972" w:rsidRPr="00CF3972" w:rsidRDefault="00CF3972" w:rsidP="00CF3972">
                  <w:pPr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RPr="00CF3972" w:rsidTr="006214D7">
              <w:trPr>
                <w:trHeight w:val="699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CF3972" w:rsidRPr="00CF3972" w:rsidRDefault="00CF3972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Aug 2012 -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Dec 2012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F3972" w:rsidRPr="00CF3972" w:rsidRDefault="00CF3972" w:rsidP="00CF3972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Dual Regulated Power Supply </w:t>
                  </w:r>
                </w:p>
                <w:p w:rsidR="00CF3972" w:rsidRPr="00CF3972" w:rsidRDefault="00CF3972" w:rsidP="00CF3972">
                  <w:pPr>
                    <w:rPr>
                      <w:rFonts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CF3972" w:rsidRPr="00CF3972" w:rsidTr="006214D7">
              <w:trPr>
                <w:trHeight w:val="315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CF3972" w:rsidRPr="00CF3972" w:rsidRDefault="00CF3972" w:rsidP="00CF3972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Feb 2012 -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May 2012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CF3972" w:rsidRPr="00CF3972" w:rsidRDefault="00CF3972" w:rsidP="00CF3972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Newtons Cradle </w:t>
                  </w:r>
                </w:p>
                <w:p w:rsidR="00CF3972" w:rsidRPr="00CF3972" w:rsidRDefault="00CF3972" w:rsidP="00CF3972">
                  <w:pPr>
                    <w:rPr>
                      <w:rFonts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  <w:tr w:rsidR="00AA5C87" w:rsidRPr="00CF3972" w:rsidTr="006214D7">
              <w:trPr>
                <w:trHeight w:val="628"/>
              </w:trPr>
              <w:tc>
                <w:tcPr>
                  <w:tcW w:w="1138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</w:tcPr>
                <w:p w:rsidR="00AA5C87" w:rsidRPr="00CF3972" w:rsidRDefault="00AA5C87" w:rsidP="00AA5C87">
                  <w:pPr>
                    <w:jc w:val="right"/>
                    <w:rPr>
                      <w:rFonts w:cs="Arial"/>
                      <w:color w:val="999999"/>
                      <w:szCs w:val="23"/>
                    </w:rPr>
                  </w:pPr>
                  <w:r w:rsidRPr="00CF3972">
                    <w:rPr>
                      <w:rFonts w:cs="Arial"/>
                      <w:color w:val="999999"/>
                      <w:szCs w:val="23"/>
                    </w:rPr>
                    <w:t xml:space="preserve">Jan 2012 - </w:t>
                  </w:r>
                  <w:r w:rsidRPr="00CF3972">
                    <w:rPr>
                      <w:rFonts w:cs="Arial"/>
                      <w:color w:val="999999"/>
                      <w:szCs w:val="23"/>
                    </w:rPr>
                    <w:br/>
                    <w:t xml:space="preserve">May 2012 </w:t>
                  </w:r>
                </w:p>
              </w:tc>
              <w:tc>
                <w:tcPr>
                  <w:tcW w:w="3862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AA5C87" w:rsidRPr="00CF3972" w:rsidRDefault="00AA5C87" w:rsidP="00AA5C87">
                  <w:pPr>
                    <w:pStyle w:val="Heading4"/>
                    <w:rPr>
                      <w:rFonts w:eastAsia="Times New Roman" w:cs="Arial"/>
                      <w:sz w:val="23"/>
                      <w:szCs w:val="23"/>
                    </w:rPr>
                  </w:pPr>
                  <w:r w:rsidRPr="00CF3972">
                    <w:rPr>
                      <w:rFonts w:eastAsia="Times New Roman"/>
                      <w:sz w:val="23"/>
                      <w:szCs w:val="23"/>
                    </w:rPr>
                    <w:t xml:space="preserve">Line Follower Robot </w:t>
                  </w:r>
                </w:p>
                <w:p w:rsidR="00AA5C87" w:rsidRPr="00CF3972" w:rsidRDefault="00AA5C87" w:rsidP="00AA5C87">
                  <w:pPr>
                    <w:rPr>
                      <w:rFonts w:eastAsia="Times New Roman" w:cs="Arial"/>
                      <w:i/>
                      <w:iCs/>
                      <w:szCs w:val="23"/>
                    </w:rPr>
                  </w:pPr>
                  <w:r w:rsidRPr="00CF3972">
                    <w:rPr>
                      <w:rFonts w:cs="Arial"/>
                      <w:i/>
                      <w:iCs/>
                      <w:szCs w:val="23"/>
                    </w:rPr>
                    <w:t xml:space="preserve">As Group Leader - at Pakistan Air Force Karachi Institute of Economics Karachi Sindh Pakistan </w:t>
                  </w:r>
                </w:p>
              </w:tc>
            </w:tr>
          </w:tbl>
          <w:p w:rsidR="00243DCD" w:rsidRDefault="00672212" w:rsidP="001F2693">
            <w:pPr>
              <w:pStyle w:val="Section"/>
              <w:spacing w:after="0"/>
            </w:pPr>
            <w:r>
              <w:t>skills</w:t>
            </w:r>
          </w:p>
          <w:p w:rsidR="007555F3" w:rsidRPr="00AA5C87" w:rsidRDefault="007555F3" w:rsidP="00BF01F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F01F3" w:rsidRDefault="00743565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ATMEGA-162</w:t>
            </w:r>
          </w:p>
          <w:p w:rsidR="00743565" w:rsidRPr="00BF01F3" w:rsidRDefault="00743565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BF01F3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Electronic Circuit Designing</w:t>
            </w:r>
          </w:p>
          <w:p w:rsidR="00743565" w:rsidRPr="00C124AA" w:rsidRDefault="00743565" w:rsidP="00743565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LABVIEW</w:t>
            </w:r>
          </w:p>
          <w:p w:rsidR="00743565" w:rsidRPr="00C124AA" w:rsidRDefault="00743565" w:rsidP="00743565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MATLAB</w:t>
            </w:r>
          </w:p>
          <w:p w:rsidR="00743565" w:rsidRPr="00BF01F3" w:rsidRDefault="00BF01F3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Solid Works</w:t>
            </w:r>
          </w:p>
          <w:p w:rsidR="00743565" w:rsidRPr="00C124AA" w:rsidRDefault="00743565" w:rsidP="00F81F8A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PIC-Microcontrollers</w:t>
            </w:r>
          </w:p>
          <w:p w:rsidR="00743565" w:rsidRPr="00BF01F3" w:rsidRDefault="00BF01F3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JAVA</w:t>
            </w:r>
          </w:p>
          <w:p w:rsidR="0049462A" w:rsidRPr="00C124AA" w:rsidRDefault="0049462A" w:rsidP="00743565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MySQL</w:t>
            </w:r>
          </w:p>
          <w:p w:rsidR="0049462A" w:rsidRPr="00C124AA" w:rsidRDefault="0049462A" w:rsidP="00743565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PHP</w:t>
            </w:r>
          </w:p>
          <w:p w:rsidR="0049462A" w:rsidRPr="00C124AA" w:rsidRDefault="0049462A" w:rsidP="00743565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HTML</w:t>
            </w:r>
          </w:p>
          <w:p w:rsidR="003D1F93" w:rsidRDefault="0049462A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 w:rsidRPr="00C124AA">
              <w:rPr>
                <w:rFonts w:eastAsia="Times New Roman" w:cs="Arial"/>
                <w:kern w:val="0"/>
                <w:sz w:val="23"/>
                <w:szCs w:val="23"/>
                <w:lang w:eastAsia="en-US"/>
                <w14:ligatures w14:val="none"/>
              </w:rPr>
              <w:t>AJAX</w:t>
            </w:r>
          </w:p>
          <w:p w:rsidR="00BF01F3" w:rsidRDefault="00BF01F3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 Language</w:t>
            </w:r>
          </w:p>
          <w:p w:rsidR="00BF01F3" w:rsidRPr="00BF01F3" w:rsidRDefault="00BF01F3" w:rsidP="00BF01F3">
            <w:pPr>
              <w:pStyle w:val="ListBullet"/>
              <w:spacing w:after="0"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C++</w:t>
            </w:r>
          </w:p>
        </w:tc>
      </w:tr>
      <w:tr w:rsidR="00BF01F3" w:rsidTr="006214D7">
        <w:trPr>
          <w:gridAfter w:val="1"/>
          <w:wAfter w:w="120" w:type="dxa"/>
          <w:trHeight w:val="413"/>
          <w:jc w:val="center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01F3" w:rsidRDefault="00BF01F3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F01F3" w:rsidRDefault="00BF01F3">
            <w:pPr>
              <w:pStyle w:val="Section"/>
              <w:spacing w:after="0"/>
            </w:pPr>
          </w:p>
        </w:tc>
      </w:tr>
    </w:tbl>
    <w:tbl>
      <w:tblPr>
        <w:tblpPr w:leftFromText="180" w:rightFromText="180" w:vertAnchor="text" w:horzAnchor="margin" w:tblpXSpec="right" w:tblpY="-893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40"/>
        <w:gridCol w:w="8343"/>
      </w:tblGrid>
      <w:tr w:rsidR="006214D7" w:rsidTr="006214D7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214D7" w:rsidRDefault="006214D7" w:rsidP="006214D7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8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214D7" w:rsidRPr="009739E8" w:rsidRDefault="006214D7" w:rsidP="006214D7">
            <w:pPr>
              <w:pStyle w:val="Section"/>
              <w:spacing w:after="0"/>
            </w:pPr>
            <w:r>
              <w:t>LANGUAGES</w:t>
            </w:r>
          </w:p>
          <w:tbl>
            <w:tblPr>
              <w:tblW w:w="8106" w:type="dxa"/>
              <w:tblLook w:val="04A0" w:firstRow="1" w:lastRow="0" w:firstColumn="1" w:lastColumn="0" w:noHBand="0" w:noVBand="1"/>
            </w:tblPr>
            <w:tblGrid>
              <w:gridCol w:w="951"/>
              <w:gridCol w:w="3977"/>
              <w:gridCol w:w="3178"/>
            </w:tblGrid>
            <w:tr w:rsidR="006214D7" w:rsidTr="000206A8">
              <w:trPr>
                <w:trHeight w:val="357"/>
              </w:trPr>
              <w:tc>
                <w:tcPr>
                  <w:tcW w:w="587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  <w:hideMark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</w:p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eastAsia="Times New Roman" w:hAnsi="Arial" w:cs="Arial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2453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English</w:t>
                  </w:r>
                </w:p>
              </w:tc>
              <w:tc>
                <w:tcPr>
                  <w:tcW w:w="1960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(Fluent – Good Knowledge)</w:t>
                  </w:r>
                </w:p>
              </w:tc>
            </w:tr>
            <w:tr w:rsidR="006214D7" w:rsidTr="000206A8">
              <w:trPr>
                <w:trHeight w:val="357"/>
              </w:trPr>
              <w:tc>
                <w:tcPr>
                  <w:tcW w:w="587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jc w:val="right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2453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Hindi</w:t>
                  </w:r>
                </w:p>
              </w:tc>
              <w:tc>
                <w:tcPr>
                  <w:tcW w:w="1960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(Fluent – Good Knowledge)</w:t>
                  </w:r>
                </w:p>
              </w:tc>
            </w:tr>
            <w:tr w:rsidR="006214D7" w:rsidTr="000206A8">
              <w:trPr>
                <w:trHeight w:val="357"/>
              </w:trPr>
              <w:tc>
                <w:tcPr>
                  <w:tcW w:w="587" w:type="pct"/>
                  <w:tcMar>
                    <w:top w:w="60" w:type="dxa"/>
                    <w:left w:w="60" w:type="dxa"/>
                    <w:bottom w:w="60" w:type="dxa"/>
                    <w:right w:w="150" w:type="dxa"/>
                  </w:tcMar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jc w:val="right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</w:p>
                <w:p w:rsidR="006214D7" w:rsidRDefault="006214D7" w:rsidP="00792392">
                  <w:pPr>
                    <w:framePr w:hSpace="180" w:wrap="around" w:vAnchor="text" w:hAnchor="margin" w:xAlign="right" w:y="-893"/>
                    <w:jc w:val="right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2453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Urdu</w:t>
                  </w:r>
                </w:p>
              </w:tc>
              <w:tc>
                <w:tcPr>
                  <w:tcW w:w="1960" w:type="pct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:rsidR="006214D7" w:rsidRDefault="006214D7" w:rsidP="00792392">
                  <w:pPr>
                    <w:framePr w:hSpace="180" w:wrap="around" w:vAnchor="text" w:hAnchor="margin" w:xAlign="right" w:y="-89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(Fluent – Good Knowledge)</w:t>
                  </w:r>
                </w:p>
              </w:tc>
            </w:tr>
          </w:tbl>
          <w:p w:rsidR="006214D7" w:rsidRDefault="006214D7" w:rsidP="006214D7">
            <w:pPr>
              <w:pStyle w:val="Section"/>
              <w:spacing w:after="0"/>
            </w:pPr>
          </w:p>
        </w:tc>
      </w:tr>
    </w:tbl>
    <w:p w:rsidR="00672212" w:rsidRDefault="00672212">
      <w:pPr>
        <w:spacing w:after="0" w:line="240" w:lineRule="auto"/>
        <w:rPr>
          <w:b/>
          <w:bCs/>
          <w:color w:val="FFFFFF" w:themeColor="background1"/>
          <w:szCs w:val="23"/>
        </w:rPr>
        <w:sectPr w:rsidR="00672212" w:rsidSect="0067221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C960E9" w:rsidRPr="00A12717" w:rsidRDefault="00C960E9" w:rsidP="00243DCD">
      <w:pPr>
        <w:pStyle w:val="Section"/>
        <w:rPr>
          <w:rFonts w:ascii="Arial" w:hAnsi="Arial" w:cs="Arial"/>
          <w:sz w:val="18"/>
          <w:szCs w:val="18"/>
        </w:rPr>
      </w:pPr>
    </w:p>
    <w:sectPr w:rsidR="00C960E9" w:rsidRPr="00A12717" w:rsidSect="0067221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1C5" w:rsidRDefault="000411C5">
      <w:pPr>
        <w:spacing w:after="0" w:line="240" w:lineRule="auto"/>
      </w:pPr>
      <w:r>
        <w:separator/>
      </w:r>
    </w:p>
  </w:endnote>
  <w:endnote w:type="continuationSeparator" w:id="0">
    <w:p w:rsidR="000411C5" w:rsidRDefault="0004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DCD" w:rsidRDefault="00243DCD"/>
  <w:p w:rsidR="00243DCD" w:rsidRDefault="00243DCD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3BBC" w:rsidRPr="00053BBC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1C5" w:rsidRDefault="000411C5">
      <w:pPr>
        <w:spacing w:after="0" w:line="240" w:lineRule="auto"/>
      </w:pPr>
      <w:r>
        <w:separator/>
      </w:r>
    </w:p>
  </w:footnote>
  <w:footnote w:type="continuationSeparator" w:id="0">
    <w:p w:rsidR="000411C5" w:rsidRDefault="0004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id w:val="183056304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43DCD" w:rsidRDefault="00243DCD">
        <w:pPr>
          <w:pStyle w:val="HeaderOdd"/>
        </w:pPr>
        <w:r>
          <w:t>MASOOD AHMED RAFAY QURESHI</w:t>
        </w:r>
      </w:p>
    </w:sdtContent>
  </w:sdt>
  <w:p w:rsidR="00243DCD" w:rsidRDefault="00243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FD4A97"/>
    <w:multiLevelType w:val="hybridMultilevel"/>
    <w:tmpl w:val="7B0A9364"/>
    <w:lvl w:ilvl="0" w:tplc="0000000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846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918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9908" w:hanging="360"/>
      </w:pPr>
      <w:rPr>
        <w:rFonts w:ascii="Wingdings" w:hAnsi="Wingdings" w:hint="default"/>
      </w:rPr>
    </w:lvl>
  </w:abstractNum>
  <w:abstractNum w:abstractNumId="8" w15:restartNumberingAfterBreak="0">
    <w:nsid w:val="337B2311"/>
    <w:multiLevelType w:val="hybridMultilevel"/>
    <w:tmpl w:val="11309D0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619AC"/>
    <w:multiLevelType w:val="multilevel"/>
    <w:tmpl w:val="23D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EF63B7"/>
    <w:multiLevelType w:val="hybridMultilevel"/>
    <w:tmpl w:val="6340248E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8D3085F"/>
    <w:multiLevelType w:val="hybridMultilevel"/>
    <w:tmpl w:val="C3E6D63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559CD"/>
    <w:multiLevelType w:val="hybridMultilevel"/>
    <w:tmpl w:val="A14A1A3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11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11"/>
  </w:num>
  <w:num w:numId="28">
    <w:abstractNumId w:val="8"/>
  </w:num>
  <w:num w:numId="29">
    <w:abstractNumId w:val="7"/>
  </w:num>
  <w:num w:numId="30">
    <w:abstractNumId w:val="9"/>
  </w:num>
  <w:num w:numId="31">
    <w:abstractNumId w:val="13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6C"/>
    <w:rsid w:val="000411C5"/>
    <w:rsid w:val="00053BBC"/>
    <w:rsid w:val="000679F9"/>
    <w:rsid w:val="000D0DB4"/>
    <w:rsid w:val="000D42B5"/>
    <w:rsid w:val="000E0D02"/>
    <w:rsid w:val="00112A38"/>
    <w:rsid w:val="001322ED"/>
    <w:rsid w:val="00147A98"/>
    <w:rsid w:val="00187F6B"/>
    <w:rsid w:val="001F2693"/>
    <w:rsid w:val="002154C8"/>
    <w:rsid w:val="00243DCD"/>
    <w:rsid w:val="00257395"/>
    <w:rsid w:val="002A283C"/>
    <w:rsid w:val="002D4257"/>
    <w:rsid w:val="002E2A9D"/>
    <w:rsid w:val="002F2E74"/>
    <w:rsid w:val="00322690"/>
    <w:rsid w:val="00325B6C"/>
    <w:rsid w:val="00325C6F"/>
    <w:rsid w:val="00336FB1"/>
    <w:rsid w:val="00383310"/>
    <w:rsid w:val="00395AB2"/>
    <w:rsid w:val="00397AF6"/>
    <w:rsid w:val="003B4BDC"/>
    <w:rsid w:val="003D1F93"/>
    <w:rsid w:val="003F2313"/>
    <w:rsid w:val="003F789F"/>
    <w:rsid w:val="0041680B"/>
    <w:rsid w:val="00436984"/>
    <w:rsid w:val="00446300"/>
    <w:rsid w:val="0049462A"/>
    <w:rsid w:val="00496A5E"/>
    <w:rsid w:val="004A35A9"/>
    <w:rsid w:val="004B418F"/>
    <w:rsid w:val="004F2B2B"/>
    <w:rsid w:val="004F402F"/>
    <w:rsid w:val="0050149E"/>
    <w:rsid w:val="00557BB3"/>
    <w:rsid w:val="0057285A"/>
    <w:rsid w:val="00574320"/>
    <w:rsid w:val="00584827"/>
    <w:rsid w:val="005A7B70"/>
    <w:rsid w:val="005C02B5"/>
    <w:rsid w:val="005C3E83"/>
    <w:rsid w:val="005E7803"/>
    <w:rsid w:val="0060372B"/>
    <w:rsid w:val="0060608A"/>
    <w:rsid w:val="006214D7"/>
    <w:rsid w:val="00672212"/>
    <w:rsid w:val="00674631"/>
    <w:rsid w:val="006D07EE"/>
    <w:rsid w:val="0072446B"/>
    <w:rsid w:val="00735729"/>
    <w:rsid w:val="00743565"/>
    <w:rsid w:val="007555F3"/>
    <w:rsid w:val="00792392"/>
    <w:rsid w:val="0085250C"/>
    <w:rsid w:val="00862348"/>
    <w:rsid w:val="00884706"/>
    <w:rsid w:val="008D1BD4"/>
    <w:rsid w:val="009739E8"/>
    <w:rsid w:val="00A0580F"/>
    <w:rsid w:val="00A12717"/>
    <w:rsid w:val="00AA5C87"/>
    <w:rsid w:val="00AC6AD9"/>
    <w:rsid w:val="00B00D37"/>
    <w:rsid w:val="00B047A2"/>
    <w:rsid w:val="00B51208"/>
    <w:rsid w:val="00B62610"/>
    <w:rsid w:val="00B76B87"/>
    <w:rsid w:val="00BB1C5F"/>
    <w:rsid w:val="00BD061A"/>
    <w:rsid w:val="00BF01F3"/>
    <w:rsid w:val="00C124AA"/>
    <w:rsid w:val="00C260F4"/>
    <w:rsid w:val="00C30BC3"/>
    <w:rsid w:val="00C43418"/>
    <w:rsid w:val="00C52B3C"/>
    <w:rsid w:val="00C61CFC"/>
    <w:rsid w:val="00C71E88"/>
    <w:rsid w:val="00C960E9"/>
    <w:rsid w:val="00CF3972"/>
    <w:rsid w:val="00D02E13"/>
    <w:rsid w:val="00D21D6D"/>
    <w:rsid w:val="00DA01DA"/>
    <w:rsid w:val="00E05A78"/>
    <w:rsid w:val="00E24803"/>
    <w:rsid w:val="00E82BE8"/>
    <w:rsid w:val="00ED5DC2"/>
    <w:rsid w:val="00F71A8C"/>
    <w:rsid w:val="00F81F8A"/>
    <w:rsid w:val="00FD43F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EEF79E"/>
  <w15:docId w15:val="{7DBDA7A7-F60B-4DFB-B57E-3EDC7463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112A38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20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208"/>
    <w:rPr>
      <w:sz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B512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asoodahmed.Rafay.6789@student.uu.s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fayqureshi2010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2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25EEDBF8B44AECBDF362FB7666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32A8B-E8C2-4C84-B354-F65A48C97C38}"/>
      </w:docPartPr>
      <w:docPartBody>
        <w:p w:rsidR="006D26C0" w:rsidRDefault="005C49D2">
          <w:pPr>
            <w:pStyle w:val="0225EEDBF8B44AECBDF362FB7666A40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D8424EA88B543878FFBAD482A199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806F0-0A14-4FC6-84B8-15CB8F95D32E}"/>
      </w:docPartPr>
      <w:docPartBody>
        <w:p w:rsidR="006D26C0" w:rsidRDefault="005C49D2">
          <w:pPr>
            <w:pStyle w:val="ED8424EA88B543878FFBAD482A1994E7"/>
          </w:pPr>
          <w:r>
            <w:t>[Type your name]</w:t>
          </w:r>
        </w:p>
      </w:docPartBody>
    </w:docPart>
    <w:docPart>
      <w:docPartPr>
        <w:name w:val="37736BD95EEF4797B0D5641BD808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D550-BFCF-4B8B-9059-FE3EFC78A044}"/>
      </w:docPartPr>
      <w:docPartBody>
        <w:p w:rsidR="006D26C0" w:rsidRDefault="005C49D2">
          <w:pPr>
            <w:pStyle w:val="37736BD95EEF4797B0D5641BD808DEF6"/>
          </w:pPr>
          <w:r>
            <w:t>[Select the Date]</w:t>
          </w:r>
        </w:p>
      </w:docPartBody>
    </w:docPart>
    <w:docPart>
      <w:docPartPr>
        <w:name w:val="A1092851979343A3A708111548C6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167AD-BD5E-4A8B-B798-738226E6CA70}"/>
      </w:docPartPr>
      <w:docPartBody>
        <w:p w:rsidR="008729A1" w:rsidRDefault="000B6CA6" w:rsidP="000B6CA6">
          <w:pPr>
            <w:pStyle w:val="A1092851979343A3A708111548C694A1"/>
          </w:pPr>
          <w:r>
            <w:t>[Type the company name]</w:t>
          </w:r>
        </w:p>
      </w:docPartBody>
    </w:docPart>
    <w:docPart>
      <w:docPartPr>
        <w:name w:val="31E538D3457B46C7875BEE03CC9B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7FA64-05AB-459F-9F8C-AAC6CEFAA9E0}"/>
      </w:docPartPr>
      <w:docPartBody>
        <w:p w:rsidR="00A2564D" w:rsidRDefault="00CD49A2" w:rsidP="00CD49A2">
          <w:pPr>
            <w:pStyle w:val="31E538D3457B46C7875BEE03CC9BBE46"/>
          </w:pPr>
          <w:r>
            <w:t>[Type the company name]</w:t>
          </w:r>
        </w:p>
      </w:docPartBody>
    </w:docPart>
    <w:docPart>
      <w:docPartPr>
        <w:name w:val="63868C361D4B4CEC9EE45C24AC8D1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ADD1-B124-40AF-BFCC-D5E32E221586}"/>
      </w:docPartPr>
      <w:docPartBody>
        <w:p w:rsidR="00000000" w:rsidRDefault="00A2564D" w:rsidP="00A2564D">
          <w:pPr>
            <w:pStyle w:val="63868C361D4B4CEC9EE45C24AC8D1DA6"/>
          </w:pPr>
          <w:r>
            <w:t>[Type the company name]</w:t>
          </w:r>
        </w:p>
      </w:docPartBody>
    </w:docPart>
    <w:docPart>
      <w:docPartPr>
        <w:name w:val="84AF2F4AB9B347B6BD7C08ACFDBD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9E744-B5E5-43D3-B186-0402F7FD1F1E}"/>
      </w:docPartPr>
      <w:docPartBody>
        <w:p w:rsidR="00000000" w:rsidRDefault="00A2564D" w:rsidP="00A2564D">
          <w:pPr>
            <w:pStyle w:val="84AF2F4AB9B347B6BD7C08ACFDBD562F"/>
          </w:pPr>
          <w:r>
            <w:t>[Type the company name]</w:t>
          </w:r>
        </w:p>
      </w:docPartBody>
    </w:docPart>
    <w:docPart>
      <w:docPartPr>
        <w:name w:val="67EC21F0816A429AACC992773830F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393D7-6716-4BA0-A536-C85F311F4707}"/>
      </w:docPartPr>
      <w:docPartBody>
        <w:p w:rsidR="00000000" w:rsidRDefault="00A2564D" w:rsidP="00A2564D">
          <w:pPr>
            <w:pStyle w:val="67EC21F0816A429AACC992773830F14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61"/>
    <w:rsid w:val="00025DA1"/>
    <w:rsid w:val="00092209"/>
    <w:rsid w:val="000B6CA6"/>
    <w:rsid w:val="000C0AA7"/>
    <w:rsid w:val="000F31D7"/>
    <w:rsid w:val="001A2261"/>
    <w:rsid w:val="002509DD"/>
    <w:rsid w:val="002C424C"/>
    <w:rsid w:val="002F30E5"/>
    <w:rsid w:val="00307EBB"/>
    <w:rsid w:val="003800F1"/>
    <w:rsid w:val="00490BA1"/>
    <w:rsid w:val="005C49D2"/>
    <w:rsid w:val="005C4B27"/>
    <w:rsid w:val="005C4F06"/>
    <w:rsid w:val="006A753C"/>
    <w:rsid w:val="006B2B4B"/>
    <w:rsid w:val="006D26C0"/>
    <w:rsid w:val="007C158E"/>
    <w:rsid w:val="007D347C"/>
    <w:rsid w:val="007E05B7"/>
    <w:rsid w:val="007F73C3"/>
    <w:rsid w:val="008729A1"/>
    <w:rsid w:val="00A2564D"/>
    <w:rsid w:val="00BE53B5"/>
    <w:rsid w:val="00C02837"/>
    <w:rsid w:val="00C65839"/>
    <w:rsid w:val="00CD49A2"/>
    <w:rsid w:val="00DD083A"/>
    <w:rsid w:val="00E060F1"/>
    <w:rsid w:val="00F2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225EEDBF8B44AECBDF362FB7666A40B">
    <w:name w:val="0225EEDBF8B44AECBDF362FB7666A40B"/>
  </w:style>
  <w:style w:type="paragraph" w:customStyle="1" w:styleId="ED8424EA88B543878FFBAD482A1994E7">
    <w:name w:val="ED8424EA88B543878FFBAD482A1994E7"/>
  </w:style>
  <w:style w:type="paragraph" w:customStyle="1" w:styleId="37736BD95EEF4797B0D5641BD808DEF6">
    <w:name w:val="37736BD95EEF4797B0D5641BD808DEF6"/>
  </w:style>
  <w:style w:type="paragraph" w:customStyle="1" w:styleId="0C4C12A421BA474BAE43938C0B37B832">
    <w:name w:val="0C4C12A421BA474BAE43938C0B37B832"/>
  </w:style>
  <w:style w:type="paragraph" w:customStyle="1" w:styleId="FAE5951FE3394B30A48E70063D23A65A">
    <w:name w:val="FAE5951FE3394B30A48E70063D23A65A"/>
  </w:style>
  <w:style w:type="paragraph" w:customStyle="1" w:styleId="9F4733022F414FE1BBC6B7AB48488E83">
    <w:name w:val="9F4733022F414FE1BBC6B7AB48488E83"/>
  </w:style>
  <w:style w:type="paragraph" w:customStyle="1" w:styleId="7EAE55E8054E4598A35D28569EC3F839">
    <w:name w:val="7EAE55E8054E4598A35D28569EC3F839"/>
  </w:style>
  <w:style w:type="paragraph" w:customStyle="1" w:styleId="D8E1C146D7224E7588B7D04DD0A3C8A2">
    <w:name w:val="D8E1C146D7224E7588B7D04DD0A3C8A2"/>
  </w:style>
  <w:style w:type="paragraph" w:customStyle="1" w:styleId="B93E771ED9644700986C64C56B3FBFFB">
    <w:name w:val="B93E771ED9644700986C64C56B3FBFFB"/>
  </w:style>
  <w:style w:type="paragraph" w:customStyle="1" w:styleId="60D82F489B9C498C940011F35A5A7A7F">
    <w:name w:val="60D82F489B9C498C940011F35A5A7A7F"/>
  </w:style>
  <w:style w:type="paragraph" w:customStyle="1" w:styleId="2150F2960F31433E8A5C0F0DA37BEA28">
    <w:name w:val="2150F2960F31433E8A5C0F0DA37BEA28"/>
  </w:style>
  <w:style w:type="paragraph" w:customStyle="1" w:styleId="8C49B43C424E4B1B9CC01AD6B736201C">
    <w:name w:val="8C49B43C424E4B1B9CC01AD6B736201C"/>
  </w:style>
  <w:style w:type="paragraph" w:customStyle="1" w:styleId="8362639C5D274C2AA002F4427771C6E8">
    <w:name w:val="8362639C5D274C2AA002F4427771C6E8"/>
  </w:style>
  <w:style w:type="paragraph" w:customStyle="1" w:styleId="006A8C29556F4F23880E88E98C34CE3B">
    <w:name w:val="006A8C29556F4F23880E88E98C34CE3B"/>
  </w:style>
  <w:style w:type="paragraph" w:customStyle="1" w:styleId="5AC2A325713B4300AEB495DE1D67E5D8">
    <w:name w:val="5AC2A325713B4300AEB495DE1D67E5D8"/>
  </w:style>
  <w:style w:type="paragraph" w:customStyle="1" w:styleId="5268673FF52A40A988AC5BA0DB283425">
    <w:name w:val="5268673FF52A40A988AC5BA0DB283425"/>
  </w:style>
  <w:style w:type="paragraph" w:customStyle="1" w:styleId="31A1D7925CBE4A93AEB3C80B9578A305">
    <w:name w:val="31A1D7925CBE4A93AEB3C80B9578A305"/>
  </w:style>
  <w:style w:type="paragraph" w:customStyle="1" w:styleId="F52DF8E1B44647C3906CCAC797DFF50D">
    <w:name w:val="F52DF8E1B44647C3906CCAC797DFF50D"/>
    <w:rsid w:val="001A2261"/>
  </w:style>
  <w:style w:type="paragraph" w:customStyle="1" w:styleId="BFDA48C282BB41EFBFF83DFBC4CA2AFC">
    <w:name w:val="BFDA48C282BB41EFBFF83DFBC4CA2AFC"/>
    <w:rsid w:val="001A2261"/>
  </w:style>
  <w:style w:type="paragraph" w:customStyle="1" w:styleId="65B08D8DC7EC4004BEAA9AC2BBDF74BF">
    <w:name w:val="65B08D8DC7EC4004BEAA9AC2BBDF74BF"/>
    <w:rsid w:val="006A753C"/>
  </w:style>
  <w:style w:type="paragraph" w:customStyle="1" w:styleId="0D88FC6F1B4F4D1CB69D0D8CDA70311F">
    <w:name w:val="0D88FC6F1B4F4D1CB69D0D8CDA70311F"/>
    <w:rsid w:val="006A753C"/>
  </w:style>
  <w:style w:type="paragraph" w:customStyle="1" w:styleId="29E12EC129AF4A75A72AE76E270AB55B">
    <w:name w:val="29E12EC129AF4A75A72AE76E270AB55B"/>
    <w:rsid w:val="006A753C"/>
  </w:style>
  <w:style w:type="paragraph" w:customStyle="1" w:styleId="A1092851979343A3A708111548C694A1">
    <w:name w:val="A1092851979343A3A708111548C694A1"/>
    <w:rsid w:val="000B6CA6"/>
  </w:style>
  <w:style w:type="paragraph" w:customStyle="1" w:styleId="9C280B8E7F7E4D06B6C9B6FCA7E588E4">
    <w:name w:val="9C280B8E7F7E4D06B6C9B6FCA7E588E4"/>
    <w:rsid w:val="00307EBB"/>
  </w:style>
  <w:style w:type="paragraph" w:customStyle="1" w:styleId="45D182610BA04DCCAE1DFA5E6C64B311">
    <w:name w:val="45D182610BA04DCCAE1DFA5E6C64B311"/>
    <w:rsid w:val="00307EBB"/>
  </w:style>
  <w:style w:type="paragraph" w:customStyle="1" w:styleId="76B1232DAF79478D93820C9307BADFBE">
    <w:name w:val="76B1232DAF79478D93820C9307BADFBE"/>
    <w:rsid w:val="00307EBB"/>
  </w:style>
  <w:style w:type="paragraph" w:customStyle="1" w:styleId="79320F5FC5764D619199002D564DA353">
    <w:name w:val="79320F5FC5764D619199002D564DA353"/>
    <w:rsid w:val="00307EBB"/>
  </w:style>
  <w:style w:type="paragraph" w:customStyle="1" w:styleId="7A3E4D6728094C799C8B064B0DDE5BC0">
    <w:name w:val="7A3E4D6728094C799C8B064B0DDE5BC0"/>
    <w:rsid w:val="00307EBB"/>
  </w:style>
  <w:style w:type="paragraph" w:customStyle="1" w:styleId="9EA343F2803A48D59CB2D2EF6B88705F">
    <w:name w:val="9EA343F2803A48D59CB2D2EF6B88705F"/>
    <w:rsid w:val="00307EBB"/>
  </w:style>
  <w:style w:type="paragraph" w:customStyle="1" w:styleId="9DCAB7561A774278BF6C0C74D517D13F">
    <w:name w:val="9DCAB7561A774278BF6C0C74D517D13F"/>
    <w:rsid w:val="002509DD"/>
  </w:style>
  <w:style w:type="paragraph" w:customStyle="1" w:styleId="D0A667D5D58E4DBCBE2999B22C7AAA29">
    <w:name w:val="D0A667D5D58E4DBCBE2999B22C7AAA29"/>
    <w:rsid w:val="002509DD"/>
  </w:style>
  <w:style w:type="paragraph" w:customStyle="1" w:styleId="802116F9806E4274B7DC83F967BB8714">
    <w:name w:val="802116F9806E4274B7DC83F967BB8714"/>
    <w:rsid w:val="002509DD"/>
  </w:style>
  <w:style w:type="paragraph" w:customStyle="1" w:styleId="50A1FF88826340C6A84BA46CA75089E1">
    <w:name w:val="50A1FF88826340C6A84BA46CA75089E1"/>
    <w:rsid w:val="002509DD"/>
  </w:style>
  <w:style w:type="paragraph" w:customStyle="1" w:styleId="3841775B7E0848BFABD1C8F0D7E7F737">
    <w:name w:val="3841775B7E0848BFABD1C8F0D7E7F737"/>
    <w:rsid w:val="002509DD"/>
  </w:style>
  <w:style w:type="paragraph" w:customStyle="1" w:styleId="02AF40348447451986F4741AF7D8BA52">
    <w:name w:val="02AF40348447451986F4741AF7D8BA52"/>
    <w:rsid w:val="002509DD"/>
  </w:style>
  <w:style w:type="paragraph" w:customStyle="1" w:styleId="A493F088810942FC84768FD746B04F35">
    <w:name w:val="A493F088810942FC84768FD746B04F35"/>
    <w:rsid w:val="00CD49A2"/>
    <w:rPr>
      <w:lang w:val="x-none" w:eastAsia="x-none"/>
    </w:rPr>
  </w:style>
  <w:style w:type="paragraph" w:customStyle="1" w:styleId="75D8019756DE4498B7F0F0496E999D4C">
    <w:name w:val="75D8019756DE4498B7F0F0496E999D4C"/>
    <w:rsid w:val="00CD49A2"/>
    <w:rPr>
      <w:lang w:val="x-none" w:eastAsia="x-none"/>
    </w:rPr>
  </w:style>
  <w:style w:type="paragraph" w:customStyle="1" w:styleId="F75E48AB9E034B36A24AB0A3FD42F437">
    <w:name w:val="F75E48AB9E034B36A24AB0A3FD42F437"/>
    <w:rsid w:val="00CD49A2"/>
    <w:rPr>
      <w:lang w:val="x-none" w:eastAsia="x-none"/>
    </w:rPr>
  </w:style>
  <w:style w:type="paragraph" w:customStyle="1" w:styleId="5A1FCA3B96FA47488144B371F70AAF73">
    <w:name w:val="5A1FCA3B96FA47488144B371F70AAF73"/>
    <w:rsid w:val="00CD49A2"/>
    <w:rPr>
      <w:lang w:val="x-none" w:eastAsia="x-none"/>
    </w:rPr>
  </w:style>
  <w:style w:type="paragraph" w:customStyle="1" w:styleId="744343ACA9D1489CB21405E929D56EE5">
    <w:name w:val="744343ACA9D1489CB21405E929D56EE5"/>
    <w:rsid w:val="00CD49A2"/>
    <w:rPr>
      <w:lang w:val="x-none" w:eastAsia="x-none"/>
    </w:rPr>
  </w:style>
  <w:style w:type="paragraph" w:customStyle="1" w:styleId="54299A08B22749A5BD492FADB42B59CA">
    <w:name w:val="54299A08B22749A5BD492FADB42B59CA"/>
    <w:rsid w:val="00CD49A2"/>
    <w:rPr>
      <w:lang w:val="x-none" w:eastAsia="x-none"/>
    </w:rPr>
  </w:style>
  <w:style w:type="paragraph" w:customStyle="1" w:styleId="55F6DF16A48748F9A33271E791DEA1B8">
    <w:name w:val="55F6DF16A48748F9A33271E791DEA1B8"/>
    <w:rsid w:val="00CD49A2"/>
    <w:rPr>
      <w:lang w:val="x-none" w:eastAsia="x-none"/>
    </w:rPr>
  </w:style>
  <w:style w:type="paragraph" w:customStyle="1" w:styleId="514C380157B64BC08B201B057DCEBC52">
    <w:name w:val="514C380157B64BC08B201B057DCEBC52"/>
    <w:rsid w:val="00CD49A2"/>
    <w:rPr>
      <w:lang w:val="x-none" w:eastAsia="x-none"/>
    </w:rPr>
  </w:style>
  <w:style w:type="paragraph" w:customStyle="1" w:styleId="E0E3D24DDCF448918CD99C19F75AAEB4">
    <w:name w:val="E0E3D24DDCF448918CD99C19F75AAEB4"/>
    <w:rsid w:val="00CD49A2"/>
    <w:rPr>
      <w:lang w:val="x-none" w:eastAsia="x-none"/>
    </w:rPr>
  </w:style>
  <w:style w:type="paragraph" w:customStyle="1" w:styleId="4078D8AC7C084270902CDCE33FFB89D2">
    <w:name w:val="4078D8AC7C084270902CDCE33FFB89D2"/>
    <w:rsid w:val="00CD49A2"/>
    <w:rPr>
      <w:lang w:val="x-none" w:eastAsia="x-none"/>
    </w:rPr>
  </w:style>
  <w:style w:type="paragraph" w:customStyle="1" w:styleId="C8CD4E2EEF834A3E9B50F341F66AB25F">
    <w:name w:val="C8CD4E2EEF834A3E9B50F341F66AB25F"/>
    <w:rsid w:val="00CD49A2"/>
    <w:rPr>
      <w:lang w:val="x-none" w:eastAsia="x-none"/>
    </w:rPr>
  </w:style>
  <w:style w:type="paragraph" w:customStyle="1" w:styleId="F5837D577C774566A0D8A751F67D8CBE">
    <w:name w:val="F5837D577C774566A0D8A751F67D8CBE"/>
    <w:rsid w:val="00CD49A2"/>
    <w:rPr>
      <w:lang w:val="x-none" w:eastAsia="x-none"/>
    </w:rPr>
  </w:style>
  <w:style w:type="paragraph" w:customStyle="1" w:styleId="31E538D3457B46C7875BEE03CC9BBE46">
    <w:name w:val="31E538D3457B46C7875BEE03CC9BBE46"/>
    <w:rsid w:val="00CD49A2"/>
    <w:rPr>
      <w:lang w:val="x-none" w:eastAsia="x-none"/>
    </w:rPr>
  </w:style>
  <w:style w:type="paragraph" w:customStyle="1" w:styleId="4CDFBDF316F84A338B954E3822A140BD">
    <w:name w:val="4CDFBDF316F84A338B954E3822A140BD"/>
    <w:rsid w:val="00CD49A2"/>
    <w:rPr>
      <w:lang w:val="x-none" w:eastAsia="x-none"/>
    </w:rPr>
  </w:style>
  <w:style w:type="paragraph" w:customStyle="1" w:styleId="83FC28DBB13A49898ED9AB185D0E03E3">
    <w:name w:val="83FC28DBB13A49898ED9AB185D0E03E3"/>
    <w:rsid w:val="00CD49A2"/>
    <w:rPr>
      <w:lang w:val="x-none" w:eastAsia="x-none"/>
    </w:rPr>
  </w:style>
  <w:style w:type="paragraph" w:customStyle="1" w:styleId="1F3A93FBC7E64DAF9DF8B66563C61E60">
    <w:name w:val="1F3A93FBC7E64DAF9DF8B66563C61E60"/>
    <w:rsid w:val="00CD49A2"/>
    <w:rPr>
      <w:lang w:val="x-none" w:eastAsia="x-none"/>
    </w:rPr>
  </w:style>
  <w:style w:type="paragraph" w:customStyle="1" w:styleId="4E49227B162245FDB4E3D613478D2807">
    <w:name w:val="4E49227B162245FDB4E3D613478D2807"/>
    <w:rsid w:val="00CD49A2"/>
    <w:rPr>
      <w:lang w:val="x-none" w:eastAsia="x-none"/>
    </w:rPr>
  </w:style>
  <w:style w:type="paragraph" w:customStyle="1" w:styleId="EC66D09494C34B3BA68D58E3289F3C75">
    <w:name w:val="EC66D09494C34B3BA68D58E3289F3C75"/>
    <w:rsid w:val="00CD49A2"/>
    <w:rPr>
      <w:lang w:val="x-none" w:eastAsia="x-none"/>
    </w:rPr>
  </w:style>
  <w:style w:type="paragraph" w:customStyle="1" w:styleId="C34E8E5D73074994A5657553F0B029C8">
    <w:name w:val="C34E8E5D73074994A5657553F0B029C8"/>
    <w:rsid w:val="00CD49A2"/>
    <w:rPr>
      <w:lang w:val="x-none" w:eastAsia="x-none"/>
    </w:rPr>
  </w:style>
  <w:style w:type="paragraph" w:customStyle="1" w:styleId="6BE56E7E47E746F2807DE503673DB32F">
    <w:name w:val="6BE56E7E47E746F2807DE503673DB32F"/>
    <w:rsid w:val="00CD49A2"/>
    <w:rPr>
      <w:lang w:val="x-none" w:eastAsia="x-none"/>
    </w:rPr>
  </w:style>
  <w:style w:type="paragraph" w:customStyle="1" w:styleId="AFC2A25B7C7046C6A454329A43C449F8">
    <w:name w:val="AFC2A25B7C7046C6A454329A43C449F8"/>
    <w:rsid w:val="00CD49A2"/>
    <w:rPr>
      <w:lang w:val="x-none" w:eastAsia="x-none"/>
    </w:rPr>
  </w:style>
  <w:style w:type="paragraph" w:customStyle="1" w:styleId="8A2A6E5FD1D045C4A6BC526EEFE2E7CF">
    <w:name w:val="8A2A6E5FD1D045C4A6BC526EEFE2E7CF"/>
    <w:rsid w:val="00CD49A2"/>
    <w:rPr>
      <w:lang w:val="x-none" w:eastAsia="x-none"/>
    </w:rPr>
  </w:style>
  <w:style w:type="paragraph" w:customStyle="1" w:styleId="E4F4CA1E43904E9390A85C2B3B736681">
    <w:name w:val="E4F4CA1E43904E9390A85C2B3B736681"/>
    <w:rsid w:val="00CD49A2"/>
    <w:rPr>
      <w:lang w:val="x-none" w:eastAsia="x-none"/>
    </w:rPr>
  </w:style>
  <w:style w:type="paragraph" w:customStyle="1" w:styleId="0CA5D4F113CD49E2BF4542B12487835D">
    <w:name w:val="0CA5D4F113CD49E2BF4542B12487835D"/>
    <w:rsid w:val="00CD49A2"/>
    <w:rPr>
      <w:lang w:val="x-none" w:eastAsia="x-none"/>
    </w:rPr>
  </w:style>
  <w:style w:type="paragraph" w:customStyle="1" w:styleId="5015371877D543DEB32449CF42512A93">
    <w:name w:val="5015371877D543DEB32449CF42512A93"/>
    <w:rsid w:val="00CD49A2"/>
    <w:rPr>
      <w:lang w:val="x-none" w:eastAsia="x-none"/>
    </w:rPr>
  </w:style>
  <w:style w:type="paragraph" w:customStyle="1" w:styleId="104ECC089E414037A3A02B02116D848A">
    <w:name w:val="104ECC089E414037A3A02B02116D848A"/>
    <w:rsid w:val="00CD49A2"/>
    <w:rPr>
      <w:lang w:val="x-none" w:eastAsia="x-none"/>
    </w:rPr>
  </w:style>
  <w:style w:type="paragraph" w:customStyle="1" w:styleId="C0A2037CDD38491A915D73666EE938EF">
    <w:name w:val="C0A2037CDD38491A915D73666EE938EF"/>
    <w:rsid w:val="00CD49A2"/>
    <w:rPr>
      <w:lang w:val="x-none" w:eastAsia="x-none"/>
    </w:rPr>
  </w:style>
  <w:style w:type="paragraph" w:customStyle="1" w:styleId="42CF0D486F1440779E8A4517AFF34707">
    <w:name w:val="42CF0D486F1440779E8A4517AFF34707"/>
    <w:rsid w:val="00CD49A2"/>
    <w:rPr>
      <w:lang w:val="x-none" w:eastAsia="x-none"/>
    </w:rPr>
  </w:style>
  <w:style w:type="paragraph" w:customStyle="1" w:styleId="AAC50419104F4D8EB1925E5453865403">
    <w:name w:val="AAC50419104F4D8EB1925E5453865403"/>
    <w:rsid w:val="00CD49A2"/>
    <w:rPr>
      <w:lang w:val="x-none" w:eastAsia="x-none"/>
    </w:rPr>
  </w:style>
  <w:style w:type="paragraph" w:customStyle="1" w:styleId="CA30E1E1AA3641E7AF9262CC33C07BFB">
    <w:name w:val="CA30E1E1AA3641E7AF9262CC33C07BFB"/>
    <w:rsid w:val="00CD49A2"/>
    <w:rPr>
      <w:lang w:val="x-none" w:eastAsia="x-none"/>
    </w:rPr>
  </w:style>
  <w:style w:type="paragraph" w:customStyle="1" w:styleId="99ACB80894BC42DEA42F6192B7EB8760">
    <w:name w:val="99ACB80894BC42DEA42F6192B7EB8760"/>
    <w:rsid w:val="00CD49A2"/>
    <w:rPr>
      <w:lang w:val="x-none" w:eastAsia="x-none"/>
    </w:rPr>
  </w:style>
  <w:style w:type="paragraph" w:customStyle="1" w:styleId="14B848178F534851A04D731DB8CD782F">
    <w:name w:val="14B848178F534851A04D731DB8CD782F"/>
    <w:rsid w:val="00CD49A2"/>
    <w:rPr>
      <w:lang w:val="x-none" w:eastAsia="x-none"/>
    </w:rPr>
  </w:style>
  <w:style w:type="paragraph" w:customStyle="1" w:styleId="DEE94111454941AF880A83F31471887F">
    <w:name w:val="DEE94111454941AF880A83F31471887F"/>
    <w:rsid w:val="00CD49A2"/>
    <w:rPr>
      <w:lang w:val="x-none" w:eastAsia="x-none"/>
    </w:rPr>
  </w:style>
  <w:style w:type="paragraph" w:customStyle="1" w:styleId="0FC926445A2A4B9A8AC4F4AF97F00FD4">
    <w:name w:val="0FC926445A2A4B9A8AC4F4AF97F00FD4"/>
    <w:rsid w:val="00CD49A2"/>
    <w:rPr>
      <w:lang w:val="x-none" w:eastAsia="x-none"/>
    </w:rPr>
  </w:style>
  <w:style w:type="paragraph" w:customStyle="1" w:styleId="3B92F70C15164C79A886BE3583D074DB">
    <w:name w:val="3B92F70C15164C79A886BE3583D074DB"/>
    <w:rsid w:val="00CD49A2"/>
    <w:rPr>
      <w:lang w:val="x-none" w:eastAsia="x-none"/>
    </w:rPr>
  </w:style>
  <w:style w:type="paragraph" w:customStyle="1" w:styleId="643B3B595AC14CB0957A110765D46965">
    <w:name w:val="643B3B595AC14CB0957A110765D46965"/>
    <w:rsid w:val="00CD49A2"/>
    <w:rPr>
      <w:lang w:val="x-none" w:eastAsia="x-none"/>
    </w:rPr>
  </w:style>
  <w:style w:type="paragraph" w:customStyle="1" w:styleId="7027E77EE3724614B463FF8260CDA18D">
    <w:name w:val="7027E77EE3724614B463FF8260CDA18D"/>
    <w:rsid w:val="00CD49A2"/>
    <w:rPr>
      <w:lang w:val="x-none" w:eastAsia="x-none"/>
    </w:rPr>
  </w:style>
  <w:style w:type="paragraph" w:customStyle="1" w:styleId="6012FB3A2BEF4C9D92100E60F384F69E">
    <w:name w:val="6012FB3A2BEF4C9D92100E60F384F69E"/>
    <w:rsid w:val="00CD49A2"/>
    <w:rPr>
      <w:lang w:val="x-none" w:eastAsia="x-none"/>
    </w:rPr>
  </w:style>
  <w:style w:type="paragraph" w:customStyle="1" w:styleId="6B780E342CEB461F8121B7642E62B608">
    <w:name w:val="6B780E342CEB461F8121B7642E62B608"/>
    <w:rsid w:val="00CD49A2"/>
    <w:rPr>
      <w:lang w:val="x-none" w:eastAsia="x-none"/>
    </w:rPr>
  </w:style>
  <w:style w:type="paragraph" w:customStyle="1" w:styleId="7847A32E24044A968C304168A4DCF9D9">
    <w:name w:val="7847A32E24044A968C304168A4DCF9D9"/>
    <w:rsid w:val="00CD49A2"/>
    <w:rPr>
      <w:lang w:val="x-none" w:eastAsia="x-none"/>
    </w:rPr>
  </w:style>
  <w:style w:type="paragraph" w:customStyle="1" w:styleId="C5341EF5354445258CC178D53806B2B9">
    <w:name w:val="C5341EF5354445258CC178D53806B2B9"/>
    <w:rsid w:val="00CD49A2"/>
    <w:rPr>
      <w:lang w:val="x-none" w:eastAsia="x-none"/>
    </w:rPr>
  </w:style>
  <w:style w:type="paragraph" w:customStyle="1" w:styleId="6DA92B09DCB04499858347FD3D4B84B1">
    <w:name w:val="6DA92B09DCB04499858347FD3D4B84B1"/>
    <w:rsid w:val="00CD49A2"/>
    <w:rPr>
      <w:lang w:val="x-none" w:eastAsia="x-none"/>
    </w:rPr>
  </w:style>
  <w:style w:type="paragraph" w:customStyle="1" w:styleId="BD632060969E41A3A231CACBB0A278CB">
    <w:name w:val="BD632060969E41A3A231CACBB0A278CB"/>
    <w:rsid w:val="00CD49A2"/>
    <w:rPr>
      <w:lang w:val="x-none" w:eastAsia="x-none"/>
    </w:rPr>
  </w:style>
  <w:style w:type="paragraph" w:customStyle="1" w:styleId="2254D62EF0154B7AB2FB4F531658CABB">
    <w:name w:val="2254D62EF0154B7AB2FB4F531658CABB"/>
    <w:rsid w:val="00CD49A2"/>
    <w:rPr>
      <w:lang w:val="x-none" w:eastAsia="x-none"/>
    </w:rPr>
  </w:style>
  <w:style w:type="paragraph" w:customStyle="1" w:styleId="C2B57CB725BC44ED8CF228DD1EBD864F">
    <w:name w:val="C2B57CB725BC44ED8CF228DD1EBD864F"/>
    <w:rsid w:val="00CD49A2"/>
    <w:rPr>
      <w:lang w:val="x-none" w:eastAsia="x-none"/>
    </w:rPr>
  </w:style>
  <w:style w:type="paragraph" w:customStyle="1" w:styleId="132DA52E3AE84A899116EF14281EB98C">
    <w:name w:val="132DA52E3AE84A899116EF14281EB98C"/>
    <w:rsid w:val="00CD49A2"/>
    <w:rPr>
      <w:lang w:val="x-none" w:eastAsia="x-none"/>
    </w:rPr>
  </w:style>
  <w:style w:type="paragraph" w:customStyle="1" w:styleId="FFF8C37FC9864E568856DD91FB99716B">
    <w:name w:val="FFF8C37FC9864E568856DD91FB99716B"/>
    <w:rsid w:val="00CD49A2"/>
    <w:rPr>
      <w:lang w:val="x-none" w:eastAsia="x-none"/>
    </w:rPr>
  </w:style>
  <w:style w:type="paragraph" w:customStyle="1" w:styleId="C231BB42665C4119AF8D910F544C5B70">
    <w:name w:val="C231BB42665C4119AF8D910F544C5B70"/>
    <w:rsid w:val="00CD49A2"/>
    <w:rPr>
      <w:lang w:val="x-none" w:eastAsia="x-none"/>
    </w:rPr>
  </w:style>
  <w:style w:type="paragraph" w:customStyle="1" w:styleId="1F6A848C118441FD8F793820A2A57B62">
    <w:name w:val="1F6A848C118441FD8F793820A2A57B62"/>
    <w:rsid w:val="00CD49A2"/>
    <w:rPr>
      <w:lang w:val="x-none" w:eastAsia="x-none"/>
    </w:rPr>
  </w:style>
  <w:style w:type="paragraph" w:customStyle="1" w:styleId="7BEC3ABE31CF4F9C937B937D89012353">
    <w:name w:val="7BEC3ABE31CF4F9C937B937D89012353"/>
    <w:rsid w:val="00CD49A2"/>
    <w:rPr>
      <w:lang w:val="x-none" w:eastAsia="x-none"/>
    </w:rPr>
  </w:style>
  <w:style w:type="paragraph" w:customStyle="1" w:styleId="4AE115E081A749F5A1D4A054E6ECB3F7">
    <w:name w:val="4AE115E081A749F5A1D4A054E6ECB3F7"/>
    <w:rsid w:val="00CD49A2"/>
    <w:rPr>
      <w:lang w:val="x-none" w:eastAsia="x-none"/>
    </w:rPr>
  </w:style>
  <w:style w:type="paragraph" w:customStyle="1" w:styleId="4634A091D8344E0DA74B1E68953B0F97">
    <w:name w:val="4634A091D8344E0DA74B1E68953B0F97"/>
    <w:rsid w:val="00CD49A2"/>
    <w:rPr>
      <w:lang w:val="x-none" w:eastAsia="x-none"/>
    </w:rPr>
  </w:style>
  <w:style w:type="paragraph" w:customStyle="1" w:styleId="C9A1090AFA394E8BAFC8EA80173F92A1">
    <w:name w:val="C9A1090AFA394E8BAFC8EA80173F92A1"/>
    <w:rsid w:val="00CD49A2"/>
    <w:rPr>
      <w:lang w:val="x-none" w:eastAsia="x-none"/>
    </w:rPr>
  </w:style>
  <w:style w:type="paragraph" w:customStyle="1" w:styleId="ABDD98DEE7704712ADA7E6C4C842F6DA">
    <w:name w:val="ABDD98DEE7704712ADA7E6C4C842F6DA"/>
    <w:rsid w:val="00CD49A2"/>
    <w:rPr>
      <w:lang w:val="x-none" w:eastAsia="x-none"/>
    </w:rPr>
  </w:style>
  <w:style w:type="paragraph" w:customStyle="1" w:styleId="63868C361D4B4CEC9EE45C24AC8D1DA6">
    <w:name w:val="63868C361D4B4CEC9EE45C24AC8D1DA6"/>
    <w:rsid w:val="00A2564D"/>
    <w:rPr>
      <w:lang w:val="x-none" w:eastAsia="x-none"/>
    </w:rPr>
  </w:style>
  <w:style w:type="paragraph" w:customStyle="1" w:styleId="84AF2F4AB9B347B6BD7C08ACFDBD562F">
    <w:name w:val="84AF2F4AB9B347B6BD7C08ACFDBD562F"/>
    <w:rsid w:val="00A2564D"/>
    <w:rPr>
      <w:lang w:val="x-none" w:eastAsia="x-none"/>
    </w:rPr>
  </w:style>
  <w:style w:type="paragraph" w:customStyle="1" w:styleId="67EC21F0816A429AACC992773830F14D">
    <w:name w:val="67EC21F0816A429AACC992773830F14D"/>
    <w:rsid w:val="00A2564D"/>
    <w:rPr>
      <w:lang w:val="x-none" w:eastAsia="x-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4C9A5B2-B20D-4184-916E-9776E902A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872CEB-E602-4E7B-BF7D-616FA84C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373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MASOOD AHMED RAFAY QURESHI</dc:creator>
  <cp:keywords/>
  <cp:lastModifiedBy>Masood Ahmed Rafay</cp:lastModifiedBy>
  <cp:revision>48</cp:revision>
  <cp:lastPrinted>2017-09-30T19:00:00Z</cp:lastPrinted>
  <dcterms:created xsi:type="dcterms:W3CDTF">2016-04-23T08:34:00Z</dcterms:created>
  <dcterms:modified xsi:type="dcterms:W3CDTF">2017-10-01T16:29:00Z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